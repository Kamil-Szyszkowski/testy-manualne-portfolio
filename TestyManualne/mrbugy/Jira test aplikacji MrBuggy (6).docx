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60860888" w14:textId="77777777">
        <w:trPr>
          <w:trHeight w:val="2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E1FC9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[BUGGY-19] Nie pojawia się komunikat walidacyjny przy oknie "Confirm password "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18/mar/25  Zaktualizowano: 20/mar/25 </w:t>
            </w:r>
          </w:p>
        </w:tc>
      </w:tr>
      <w:tr w:rsidR="00000000" w14:paraId="6AB1AC00" w14:textId="77777777">
        <w:trPr>
          <w:trHeight w:val="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231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5A1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3C5776ED" w14:textId="77777777">
        <w:trPr>
          <w:trHeight w:val="2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069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DE8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03860D73" w14:textId="77777777">
        <w:trPr>
          <w:trHeight w:val="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A46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126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4E6E39E7" w14:textId="77777777">
        <w:trPr>
          <w:trHeight w:val="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E99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1B0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49E94738" w14:textId="77777777">
        <w:trPr>
          <w:trHeight w:val="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025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C4B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155E08D0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69FDF1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4D9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4DC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08C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BB0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Low </w:t>
            </w:r>
          </w:p>
        </w:tc>
      </w:tr>
      <w:tr w:rsidR="00000000" w14:paraId="2C6A25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D99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07E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115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E4E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4DA670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B9A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0C8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9B7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FC5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4E5967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40C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4D2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Formularz </w:t>
            </w:r>
          </w:p>
        </w:tc>
      </w:tr>
      <w:tr w:rsidR="00000000" w14:paraId="07DD3A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58E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FB9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40B7F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71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72B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2E14EE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E43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1D9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7309F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D3B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F6E8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1F5F9174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11718C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BC5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8F3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0|i00017: </w:t>
            </w:r>
          </w:p>
        </w:tc>
      </w:tr>
      <w:tr w:rsidR="00000000" w14:paraId="3A999D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A00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D6A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323D6FDB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208D1B6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F9024A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D9DA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6061EDE0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268F57A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EF9CF1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bookmarkStart w:id="0" w:name="Brakkomunikatuwalidacyjnegoprzyoknie%22C"/>
            <w:bookmarkEnd w:id="0"/>
            <w:r>
              <w:rPr>
                <w:rFonts w:eastAsia="Times New Roman"/>
                <w:sz w:val="20"/>
                <w:szCs w:val="20"/>
              </w:rPr>
              <w:t>Brak komunikatu walidacyjnego przy oknie "Confirm password " podczas tworzenia dodawania nowego administratora w zakładce “Users”</w:t>
            </w:r>
          </w:p>
          <w:p w14:paraId="2E6498FA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644D76F9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Otworzenie aplikacji MrBuggy7</w:t>
            </w:r>
          </w:p>
          <w:p w14:paraId="0ADA2B97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Zalogowanie się jako administrator</w:t>
            </w:r>
          </w:p>
          <w:p w14:paraId="6EC7005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Przejście do zakładki “Users”</w:t>
            </w:r>
          </w:p>
          <w:p w14:paraId="6365FF0C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Naciskamy przycisk “New Admin”</w:t>
            </w:r>
          </w:p>
          <w:p w14:paraId="5AF65496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Zostawiamy puste pola i naciskamy przycisk “Save”</w:t>
            </w:r>
          </w:p>
          <w:p w14:paraId="3717E78B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2B1A8C4D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Wszystkie poza polem “Confirm password” dostają komunikat walidacyjny “This field is required.”</w:t>
            </w:r>
          </w:p>
          <w:p w14:paraId="3485206B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7239766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 polem “Confirm password” pojawia się komunikat “This field is required.”</w:t>
            </w:r>
          </w:p>
          <w:p w14:paraId="2180E700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8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https://drive.google.com/file/d/1gD-ZyHXWGRpnlZB1e_9Xz0DpbcmzYyuo/view?usp=sharing</w:t>
              </w:r>
            </w:hyperlink>
          </w:p>
          <w:p w14:paraId="692AB5DA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221A8C" w14:textId="77777777" w:rsidR="00000000" w:rsidRDefault="00000000">
      <w:pPr>
        <w:rPr>
          <w:rFonts w:eastAsia="Times New Roman"/>
          <w:sz w:val="20"/>
          <w:szCs w:val="20"/>
        </w:rPr>
      </w:pPr>
    </w:p>
    <w:p w14:paraId="0B616340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3BFCE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9416D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[BUGGY-18] Po kombinacji klawiszy CTRL + O użytkownik ma możliwość otwarcia witryny w programie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18/mar/25  Zaktualizowano: 20/mar/25 </w:t>
            </w:r>
          </w:p>
        </w:tc>
      </w:tr>
      <w:tr w:rsidR="00000000" w14:paraId="17344F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BD2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193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33FD1B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BC4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CE3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43A517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EB6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D6A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1D11AE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121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914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6F432A3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1DC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617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7EB749A2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257108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0BA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1A4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9AA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523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High </w:t>
            </w:r>
          </w:p>
        </w:tc>
      </w:tr>
      <w:tr w:rsidR="00000000" w14:paraId="583BE4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466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375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7FA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DAB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403A6C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16E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816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ECE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98D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0E7764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084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337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Ogólne </w:t>
            </w:r>
          </w:p>
        </w:tc>
      </w:tr>
      <w:tr w:rsidR="00000000" w14:paraId="21EAF5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D56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016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751F3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D5E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B43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E44E8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24F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5F2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09C237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C94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86BF3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7AD7E464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019BC0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1C7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692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0|i0002v: </w:t>
            </w:r>
          </w:p>
        </w:tc>
      </w:tr>
      <w:tr w:rsidR="00000000" w14:paraId="33FBE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200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F50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6304626B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47B7443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A409510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AA359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5CC1AD0D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6D22AE9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18C436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bookmarkStart w:id="1" w:name="Powywo%C5%82aniukombinacjiklawiszy%E2%80"/>
            <w:bookmarkEnd w:id="1"/>
            <w:r>
              <w:rPr>
                <w:rFonts w:eastAsia="Times New Roman"/>
                <w:sz w:val="20"/>
                <w:szCs w:val="20"/>
              </w:rPr>
              <w:t>Po wywołaniu kombinacji klawiszy “CTRL + O” lub “CTRL + L” otwiera się okno w programie pozwalające wpisać użytkownikowi adres strony który zostanie otworzony w tle programu</w:t>
            </w:r>
          </w:p>
          <w:p w14:paraId="0A2C0218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bookmarkStart w:id="2" w:name="Listakrok%C3%B3wreprodukcji%3A"/>
            <w:bookmarkEnd w:id="2"/>
            <w:r>
              <w:rPr>
                <w:rFonts w:eastAsia="Times New Roman"/>
                <w:sz w:val="20"/>
                <w:szCs w:val="20"/>
              </w:rPr>
              <w:t>Lista kroków reprodukcji:</w:t>
            </w:r>
          </w:p>
          <w:p w14:paraId="5559083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Otwarcie Aplikacji i zalogowanie się na konto administratora</w:t>
            </w:r>
          </w:p>
          <w:p w14:paraId="539D1A58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Klikamy kombinacje klawiszy “CTRL + 0” lub “CTRL + L”</w:t>
            </w:r>
          </w:p>
          <w:p w14:paraId="4D087F2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Podanie przykładowego adresu np </w:t>
            </w:r>
            <w:hyperlink r:id="rId9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https://google.com</w:t>
              </w:r>
            </w:hyperlink>
          </w:p>
          <w:p w14:paraId="5A03E00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Klikamy przycisk “OK”</w:t>
            </w:r>
          </w:p>
          <w:p w14:paraId="61B7327B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4C1877C4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otwiera wpisana przez użytkownika stronę internetową w bieżącym widoku w którym użytkownik się znajduję</w:t>
            </w:r>
          </w:p>
          <w:p w14:paraId="61B7874C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58CE5A6E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blokuje możliwość otwieranie stron, folderów itp w aplikacji.</w:t>
            </w:r>
          </w:p>
          <w:p w14:paraId="7F701668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0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https://drive.google.com/file/d/1xrG_vCO8LREyExsowXa1Gh68MGB8KcuQ/view?usp=sharing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A189BEE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908203" w14:textId="77777777" w:rsidR="00000000" w:rsidRDefault="00000000">
      <w:pPr>
        <w:rPr>
          <w:rFonts w:eastAsia="Times New Roman"/>
          <w:sz w:val="20"/>
          <w:szCs w:val="20"/>
        </w:rPr>
      </w:pPr>
    </w:p>
    <w:p w14:paraId="50D89EE8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550A90C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500C0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[BUGGY-17] Przycisk w zakładce "Providers "nie jest responsywny na powiększonym ekranie zakładki (Problem Globalny)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18/mar/25  Zaktualizowano: 20/mar/25 </w:t>
            </w:r>
          </w:p>
        </w:tc>
      </w:tr>
      <w:tr w:rsidR="00000000" w14:paraId="5C7F49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00F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16F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26EDAF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FC6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ED8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72CCC34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F1F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5CE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1B88139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C3D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244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07819F2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55E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BC7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12C3FF67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296578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9D0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1E1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4BB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AC7D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Lowest </w:t>
            </w:r>
          </w:p>
        </w:tc>
      </w:tr>
      <w:tr w:rsidR="00000000" w14:paraId="518659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B72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D01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0FF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DE8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78CCC4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33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6B7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A87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42A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3FDC50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359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EA5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Responsywność </w:t>
            </w:r>
          </w:p>
        </w:tc>
      </w:tr>
      <w:tr w:rsidR="00000000" w14:paraId="0C545A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3C1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30A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74EC2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8B1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BED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2BF14B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FC5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443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26F39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2D2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50721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3FFEE741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2E008C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A82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D0E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0|i0002n: </w:t>
            </w:r>
          </w:p>
        </w:tc>
      </w:tr>
      <w:tr w:rsidR="00000000" w14:paraId="61EC9B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AD6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146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4D2444CD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6895E8F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704C4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2C32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5A162B62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31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000000" w14:paraId="6A90879F" w14:textId="77777777">
        <w:trPr>
          <w:tblCellSpacing w:w="0" w:type="dxa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8B3388" w14:textId="77777777" w:rsidR="00000000" w:rsidRDefault="00000000">
            <w:pPr>
              <w:pStyle w:val="Nagwek1"/>
              <w:rPr>
                <w:rFonts w:eastAsia="Times New Roman"/>
                <w:sz w:val="20"/>
                <w:szCs w:val="20"/>
              </w:rPr>
            </w:pPr>
            <w:bookmarkStart w:id="3" w:name="PrzyciskClearwzak%C5%82adce%22Providers%"/>
            <w:bookmarkEnd w:id="3"/>
            <w:r>
              <w:rPr>
                <w:rFonts w:eastAsia="Times New Roman"/>
                <w:sz w:val="20"/>
                <w:szCs w:val="20"/>
              </w:rPr>
              <w:t xml:space="preserve">Przycisk Clear w zakładce "Providers "nie jest responsywny na powiększonym ekranie zakładki za pomocą kombinacji CRTL ”” przycisk wychodzi poza obszar boxa (Problem Globalny) </w:t>
            </w:r>
          </w:p>
          <w:p w14:paraId="3A44B595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78F6F269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Otworzenie aplikacji i zalogowanie się na konto administratora</w:t>
            </w:r>
          </w:p>
          <w:p w14:paraId="34BEABD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11D24C9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Klikamy kilka razy kombinacje CTRL + “+”</w:t>
            </w:r>
          </w:p>
          <w:p w14:paraId="4BD00FC5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07F9E225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Przycisk “Clear” po powiększeniu wychodzi poza boxa</w:t>
            </w:r>
          </w:p>
          <w:p w14:paraId="1865564C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02AC6593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Przycisk “Clear” powinien zachowywać responsywność na większym powiększeniu okna przeglądarki i dopasowywać się do szerokości boxa w którym się znajduje.</w:t>
            </w:r>
          </w:p>
          <w:p w14:paraId="2AC16237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Globalny:</w:t>
            </w:r>
          </w:p>
          <w:p w14:paraId="57E19918" w14:textId="77777777" w:rsidR="00000000" w:rsidRDefault="00000000">
            <w:pPr>
              <w:pStyle w:val="Normalny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pojawia się również w zakładkach:</w:t>
            </w:r>
          </w:p>
          <w:p w14:paraId="04BB18A5" w14:textId="77777777" w:rsidR="00000000" w:rsidRDefault="00000000">
            <w:pPr>
              <w:pStyle w:val="Normalny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8AD2D23" w14:textId="77777777" w:rsidR="00000000" w:rsidRDefault="00000000">
            <w:pPr>
              <w:pStyle w:val="NormalnyWeb"/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>
              <w:rPr>
                <w:rFonts w:eastAsia="Times New Roman"/>
                <w:sz w:val="20"/>
                <w:szCs w:val="20"/>
                <w:lang w:val="en-GB"/>
              </w:rPr>
              <w:t>CRs  / Units / Users</w:t>
            </w:r>
          </w:p>
          <w:p w14:paraId="46A95E39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1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https://drive.google.com/file/d/1iEqIjAX1kYYg-WIFh1ZEpJD24zmSekjv/view?usp=sharing</w:t>
              </w:r>
            </w:hyperlink>
          </w:p>
        </w:tc>
      </w:tr>
    </w:tbl>
    <w:p w14:paraId="45AFD39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1801186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48F10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[BUGGY-15] Po kliknięciu w ikonkę "x" lista wyników "Providers" nie jest odświeżana (Problem Globalny)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4F1509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2EF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ED7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1EC944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C46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36E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6E13BA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02A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207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0116E2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A6A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396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094D64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0C6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832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79023A9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5114B7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E0C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D97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A5B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C40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41CE79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5AC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293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AB6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F48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799C2A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AEF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4F0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C35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BBC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2ED9F8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970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0E5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Wyszukiwarka </w:t>
            </w:r>
          </w:p>
        </w:tc>
      </w:tr>
      <w:tr w:rsidR="00000000" w14:paraId="396710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255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06F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20D32D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4E7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871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7395C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819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566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6DD280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977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F5DE9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3FA7B572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10A632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8B1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7FC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0|i0002f: </w:t>
            </w:r>
          </w:p>
        </w:tc>
      </w:tr>
      <w:tr w:rsidR="00000000" w14:paraId="3E6217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4B8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72E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542511AE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7519F5E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D243434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F369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7FFC3C9E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6AB53C9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E6A2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zakładce </w:t>
            </w:r>
            <w:r>
              <w:rPr>
                <w:b/>
                <w:bCs/>
                <w:sz w:val="20"/>
                <w:szCs w:val="20"/>
              </w:rPr>
              <w:t>"Providers"</w:t>
            </w:r>
            <w:r>
              <w:rPr>
                <w:sz w:val="20"/>
                <w:szCs w:val="20"/>
              </w:rPr>
              <w:t xml:space="preserve">, po kliknięciu ikony </w:t>
            </w:r>
            <w:r>
              <w:rPr>
                <w:b/>
                <w:bCs/>
                <w:sz w:val="20"/>
                <w:szCs w:val="20"/>
              </w:rPr>
              <w:t>"x"</w:t>
            </w:r>
            <w:r>
              <w:rPr>
                <w:sz w:val="20"/>
                <w:szCs w:val="20"/>
              </w:rPr>
              <w:t xml:space="preserve"> przy wpisanej frazie wyszukiwania, lista wyników w tabeli nie jest ponownie wyświetlana.</w:t>
            </w:r>
          </w:p>
          <w:p w14:paraId="602BB555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07D86330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1361CBBB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jeden dowolny “Provider” (nazwa dowolna, cena dowolna)</w:t>
            </w:r>
          </w:p>
          <w:p w14:paraId="29D18D9E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 polu wyszukiwania podajemy frazę nie pokrywającą się z “Providerem” który w kroku wcześniejszym stworzyliśmy</w:t>
            </w:r>
          </w:p>
          <w:p w14:paraId="6732A137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Klikamy w ikonkę “x” w inpucie wyszukiwania</w:t>
            </w:r>
          </w:p>
          <w:p w14:paraId="1C5FAB60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1D3E4709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Mimo usunięcia frazy po której odbywa sie filtrowanie to w tabeli nie ma przedstawionych wszystkich rezultatów</w:t>
            </w:r>
          </w:p>
          <w:p w14:paraId="7937F0D8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bookmarkStart w:id="4" w:name="Oczekiwanezachowane%3A"/>
            <w:bookmarkEnd w:id="4"/>
            <w:r>
              <w:rPr>
                <w:rFonts w:eastAsia="Times New Roman"/>
                <w:sz w:val="20"/>
                <w:szCs w:val="20"/>
              </w:rPr>
              <w:t>Oczekiwane zachowane:</w:t>
            </w:r>
          </w:p>
          <w:p w14:paraId="721F80B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usunięciu frazy z pola wyszukiwania, powinny ukazać się wszystkie wyniki dostępne w tabeli “Providers”</w:t>
            </w:r>
          </w:p>
          <w:p w14:paraId="3D9A8649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globalny:</w:t>
            </w:r>
          </w:p>
          <w:p w14:paraId="6C1E7E33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pojawia się również w zakładce “Units”</w:t>
            </w:r>
          </w:p>
          <w:p w14:paraId="68DC6901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2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https://drive.google.com/file/d/1LmEgQgG0KUYv5SIc7bd2Nk5aQT8YWUcx/view?usp=sharing</w:t>
              </w:r>
            </w:hyperlink>
          </w:p>
        </w:tc>
      </w:tr>
    </w:tbl>
    <w:p w14:paraId="45E1E536" w14:textId="77777777" w:rsidR="00000000" w:rsidRDefault="00000000">
      <w:pPr>
        <w:rPr>
          <w:rFonts w:eastAsia="Times New Roman"/>
          <w:sz w:val="20"/>
          <w:szCs w:val="20"/>
        </w:rPr>
      </w:pPr>
    </w:p>
    <w:p w14:paraId="06233498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54B6154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554E2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[BUGGY-14] Wyszukiwarka nie uwzględnia dużych liter podczas tworzenia nowego "Providers" (Problem Globalny)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0B0C1A8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B20F4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EC59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206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71B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61C39F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463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9EA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657E68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38C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03C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2F92BA2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ABF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542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7A1666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CE3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61F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4857DE85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748591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05D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0A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6BE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915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4ED88C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94A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7A7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F99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A84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4C77FF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941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132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2CE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223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38A21D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726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923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Wyszukiwarka </w:t>
            </w:r>
          </w:p>
        </w:tc>
      </w:tr>
      <w:tr w:rsidR="00000000" w14:paraId="066EE1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6D2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F4E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5399C5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E00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483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17B02D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1B3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F8C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136B19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53C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1620A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0EB6D95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19839C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BEE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FBB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0|i00027: </w:t>
            </w:r>
          </w:p>
        </w:tc>
      </w:tr>
      <w:tr w:rsidR="00000000" w14:paraId="22449B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433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32D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3D0E4B6D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4000180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706AD7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BF96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5EA7DA0E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E681227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65266C" w14:textId="77777777" w:rsidR="00000000" w:rsidRDefault="00000000">
            <w:pPr>
              <w:pStyle w:val="Nagwek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Wyszukiwarka "Providers" Nie uwzględnia dużych znaków podczas tworzenia nowego “Providers”</w:t>
            </w:r>
          </w:p>
          <w:p w14:paraId="0B7FE730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44D4C9C5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324D6049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np. “TEST”</w:t>
            </w:r>
          </w:p>
          <w:p w14:paraId="5D73A291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np. “test”</w:t>
            </w:r>
          </w:p>
          <w:p w14:paraId="38306A8B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3474367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 wpisaniu frazy </w:t>
            </w:r>
            <w:r>
              <w:rPr>
                <w:b/>
                <w:bCs/>
                <w:sz w:val="20"/>
                <w:szCs w:val="20"/>
              </w:rPr>
              <w:t>"test"</w:t>
            </w:r>
            <w:r>
              <w:rPr>
                <w:sz w:val="20"/>
                <w:szCs w:val="20"/>
              </w:rPr>
              <w:t xml:space="preserve"> w polu </w:t>
            </w:r>
            <w:r>
              <w:rPr>
                <w:b/>
                <w:bCs/>
                <w:sz w:val="20"/>
                <w:szCs w:val="20"/>
              </w:rPr>
              <w:t>"name"</w:t>
            </w:r>
            <w:r>
              <w:rPr>
                <w:sz w:val="20"/>
                <w:szCs w:val="20"/>
              </w:rPr>
              <w:t xml:space="preserve"> oraz dowolnej wartości w polu </w:t>
            </w:r>
            <w:r>
              <w:rPr>
                <w:b/>
                <w:bCs/>
                <w:sz w:val="20"/>
                <w:szCs w:val="20"/>
              </w:rPr>
              <w:t>"price"</w:t>
            </w:r>
            <w:r>
              <w:rPr>
                <w:sz w:val="20"/>
                <w:szCs w:val="20"/>
              </w:rPr>
              <w:t xml:space="preserve">, a następnie kliknięciu przycisku </w:t>
            </w:r>
            <w:r>
              <w:rPr>
                <w:b/>
                <w:bCs/>
                <w:sz w:val="20"/>
                <w:szCs w:val="20"/>
              </w:rPr>
              <w:t>"Save"</w:t>
            </w:r>
            <w:r>
              <w:rPr>
                <w:sz w:val="20"/>
                <w:szCs w:val="20"/>
              </w:rPr>
              <w:t xml:space="preserve">, pojawia się komunikat walidacyjny: </w:t>
            </w:r>
            <w:r>
              <w:rPr>
                <w:b/>
                <w:bCs/>
                <w:sz w:val="20"/>
                <w:szCs w:val="20"/>
              </w:rPr>
              <w:t>"The name is already used."</w:t>
            </w:r>
            <w:r>
              <w:rPr>
                <w:sz w:val="20"/>
                <w:szCs w:val="20"/>
              </w:rPr>
              <w:t>.</w:t>
            </w:r>
          </w:p>
          <w:p w14:paraId="695ADA4F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Oczekiwanie zachowanie:</w:t>
            </w:r>
          </w:p>
          <w:p w14:paraId="5D75E96E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Wyszukiwarka powinna uwzględniać duże znaki przy przy tworzeniu nowego “Providersa”</w:t>
            </w:r>
          </w:p>
          <w:p w14:paraId="0F890DE9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globalny:</w:t>
            </w:r>
          </w:p>
          <w:p w14:paraId="17E75B2B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pojawia się również w zakładce “Units”</w:t>
            </w:r>
          </w:p>
          <w:p w14:paraId="21A14AF4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3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https://drive.google.com/file/d/1srdinhVljyG4Uj0F-2fn9C1N5X_JcHI5/view?usp=sharing</w:t>
              </w:r>
            </w:hyperlink>
          </w:p>
          <w:p w14:paraId="43C52D4F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267DB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D55EE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[BUGGY-13] Wyszukiwarka "Providers" Nie uwzględnia dużych liter (Problem Globalny)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47FCEA19" w14:textId="77777777">
        <w:trPr>
          <w:tblCellSpacing w:w="0" w:type="dxa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222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4A7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5FFBDBEA" w14:textId="77777777">
        <w:trPr>
          <w:tblCellSpacing w:w="0" w:type="dxa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D90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F34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56BC0EF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08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B98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5DBB0FF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6D3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B71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20D93DD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015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3C8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49268E57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701F21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F77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DDF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824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A25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081230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4D5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A80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CDB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A7D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549E32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0F7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254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78B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CC0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0B7800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555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E31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Wyszukiwarka </w:t>
            </w:r>
          </w:p>
        </w:tc>
      </w:tr>
      <w:tr w:rsidR="00000000" w14:paraId="7309A4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92E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849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05AB64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675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9DB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94757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28C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21F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728A5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4D4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5FA85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(Development)</w:t>
            </w:r>
          </w:p>
        </w:tc>
      </w:tr>
    </w:tbl>
    <w:p w14:paraId="7D720DE5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382A16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C0F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CAE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0|i0001z: </w:t>
            </w:r>
          </w:p>
        </w:tc>
      </w:tr>
      <w:tr w:rsidR="00000000" w14:paraId="49B5E6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BE8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50E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6252EBA7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06937D8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27412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FB6D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6343ED99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4A2CCD2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FEF7F3" w14:textId="77777777" w:rsidR="00000000" w:rsidRDefault="00000000">
            <w:pPr>
              <w:pStyle w:val="Nagwek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Wyszukiwarka "Providers" Nie uwzględnia dużych liter przy wyszukiwaniu</w:t>
            </w:r>
          </w:p>
          <w:p w14:paraId="337AF84D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0F945F58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4A1A5D61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np. “TEST”</w:t>
            </w:r>
          </w:p>
          <w:p w14:paraId="707D24BB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np. “TEST2”</w:t>
            </w:r>
          </w:p>
          <w:p w14:paraId="0BF7199D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np. “test3”</w:t>
            </w:r>
          </w:p>
          <w:p w14:paraId="219E634B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 wyszukiwarce wpisujemy frazę “test”</w:t>
            </w:r>
          </w:p>
          <w:p w14:paraId="5454041E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362EE4DE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liście powinien na liście ukazują się wszystkie frazy z nazwą “test” jak i “TEST”</w:t>
            </w:r>
          </w:p>
          <w:p w14:paraId="400ED6B0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Oczekiwanie zachowanie:</w:t>
            </w:r>
          </w:p>
          <w:p w14:paraId="144F0711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Wyszukiwarka powinna uwzględniać duże znaki przy wyszukiwaniu </w:t>
            </w:r>
          </w:p>
          <w:p w14:paraId="36CEC495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globalny:</w:t>
            </w:r>
          </w:p>
          <w:p w14:paraId="355864D1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pojawia się również w zakładce “Units”</w:t>
            </w:r>
          </w:p>
          <w:p w14:paraId="1B2073DB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4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https://drive.google.com/file/d/1hs-iFs1WWiBUmzf49g6v8Jd6PcxREAZE/view?usp=sharing</w:t>
              </w:r>
            </w:hyperlink>
          </w:p>
          <w:p w14:paraId="47094870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C70A31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7BFA9F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EB60A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[BUGGY-12] Wyszukiwarka nie uwzględni polskich znaków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5D030E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F69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E9D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5C5E6F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3D1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79D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72C56C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8A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3D8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0DAC2B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820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87C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78EA66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951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881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5371FCFF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23188E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3B0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7E4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6DA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6AF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4A4377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1E3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1F8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70D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0AA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11484B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829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C05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046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F8C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1F1CDA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4E9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ED6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Wyszukiwarka </w:t>
            </w:r>
          </w:p>
        </w:tc>
      </w:tr>
      <w:tr w:rsidR="00000000" w14:paraId="67281A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E34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FF1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2FB1FF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251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F1F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410B81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D38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0FB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6C5F98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669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CD762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2A73E8E6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46BC9C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A8F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B99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0|i0001r: </w:t>
            </w:r>
          </w:p>
        </w:tc>
      </w:tr>
      <w:tr w:rsidR="00000000" w14:paraId="548D1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008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A5D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  <w:tr w:rsidR="00000000" w14:paraId="07293B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34F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Story point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22E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2973AE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106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Zrealizowane 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317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29.03.2025 </w:t>
            </w:r>
          </w:p>
        </w:tc>
      </w:tr>
    </w:tbl>
    <w:p w14:paraId="55E8AEF1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09BD262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8C3050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2641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386C7676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3F52CB1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0968B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zakładce “Providers” wyszukiwarka nie uwzględnia polskich znaków w rezultacie providers które zawierają w nazwie polskie znaki nie będą przedstawione podczas wyszukiwania</w:t>
            </w:r>
          </w:p>
          <w:p w14:paraId="68039BEF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6D81FD08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2ED51A9D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zawierający w polu “name” polski znak np “POSZLIŚMY”</w:t>
            </w:r>
          </w:p>
          <w:p w14:paraId="406AB281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 wyszukiwarkę wpisujemy frazę “POSZLIŚMY”</w:t>
            </w:r>
          </w:p>
          <w:p w14:paraId="584EE4EA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65B0CDF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tabeli dodany wcześniej “Provider” nie pokazuję się na liście </w:t>
            </w:r>
          </w:p>
          <w:p w14:paraId="4ADB0261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Oczekiwanie zachowanie:</w:t>
            </w:r>
          </w:p>
          <w:p w14:paraId="4EF7282B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Wyszukiwarka powinna uwzględniać polskie znaki i prezentować w tabelce faktyczny rezultat</w:t>
            </w:r>
          </w:p>
          <w:p w14:paraId="7ACCC6CB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5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https://drive.google.com/file/d/1N9TFuzMtaS7PdpriMcaONNlWXQaWyH9j/view?usp=sharing</w:t>
              </w:r>
            </w:hyperlink>
          </w:p>
          <w:p w14:paraId="1CF35D66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457A82" w14:textId="77777777" w:rsidR="00000000" w:rsidRDefault="00000000">
      <w:pPr>
        <w:rPr>
          <w:rFonts w:eastAsia="Times New Roman"/>
          <w:sz w:val="20"/>
          <w:szCs w:val="20"/>
        </w:rPr>
      </w:pPr>
    </w:p>
    <w:p w14:paraId="1279A891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3FDF8C0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48642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bookmarkStart w:id="5" w:name="Wyszukiwarka%22Providers%22Nieuwzgl%C4%9"/>
            <w:bookmarkEnd w:id="5"/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[BUGGY-11] Wyszukiwarka dostawców nie uwzględni znaków spacji (Problem Globalny)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553755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C0A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E5D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3FFA72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90B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90D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443B46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ED0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F2A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351FEA6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514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1D7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7DCC3EC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118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6D3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1F90CE41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7D7BA2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560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663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2FB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11B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63E8E4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685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BDE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684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4E8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233874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42D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2E4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F73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09C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69C912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21E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B9D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Wyszukiwarka </w:t>
            </w:r>
          </w:p>
        </w:tc>
      </w:tr>
      <w:tr w:rsidR="00000000" w14:paraId="6F88CE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A16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0EA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FB39E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533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482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38DE80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36B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B12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</w:tbl>
    <w:p w14:paraId="4AEA6FC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668E2B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E70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4E3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0|i0001j: </w:t>
            </w:r>
          </w:p>
        </w:tc>
      </w:tr>
      <w:tr w:rsidR="00000000" w14:paraId="7C3F8C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754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AB2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2D0A8C2A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4446EC7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8AFF782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B6FE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6FEBAF22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67158C4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AA93E0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Podczas wyszukiwania dostawców w zakładce </w:t>
            </w:r>
            <w:r>
              <w:rPr>
                <w:b/>
                <w:bCs/>
                <w:sz w:val="20"/>
                <w:szCs w:val="20"/>
              </w:rPr>
              <w:t>"Providers"</w:t>
            </w:r>
            <w:r>
              <w:rPr>
                <w:sz w:val="20"/>
                <w:szCs w:val="20"/>
              </w:rPr>
              <w:t>, wprowadzane przez użytkownika spacje nie są uwzględniane. W rezultacie system zwraca większą liczbę wyników, obejmując również dostawców, których nazwa nie zawiera wpisanego znaku spacji. Może to prowadzić do nieprecyzyjnych wyników wyszukiwania.</w:t>
            </w:r>
          </w:p>
          <w:p w14:paraId="0DF7E134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79873FC9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Przechodzimy do zakładki “Providers”</w:t>
            </w:r>
          </w:p>
          <w:p w14:paraId="54A6EF30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pod nazwą “TEST” z ceną “123”</w:t>
            </w:r>
          </w:p>
          <w:p w14:paraId="2332F74E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Tworzymy nowy “Providers” pod nazwą “TEST 2” z ceną ‘777’</w:t>
            </w:r>
          </w:p>
          <w:p w14:paraId="75463044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Wpisujemy w wyszukiwarce “TEST 2”</w:t>
            </w:r>
          </w:p>
          <w:p w14:paraId="20B6A51B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19E8AECA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Zostały przedstawione oba rezultaty ( ze znakiem spacji i ten bez znaku)</w:t>
            </w:r>
          </w:p>
          <w:p w14:paraId="0E8634C8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Oczekiwane zachowanie:</w:t>
            </w:r>
          </w:p>
          <w:p w14:paraId="4DA39560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Powinien zostać ukazany tylko “Providers” pod nazwą “TEST 2” (z użyciem spacji)</w:t>
            </w:r>
          </w:p>
          <w:p w14:paraId="17A670F9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globalny:</w:t>
            </w:r>
          </w:p>
          <w:p w14:paraId="6748C5EA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pojawia się również w zakładce “Units”</w:t>
            </w:r>
          </w:p>
          <w:p w14:paraId="6DDD8A75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6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https://drive.google.com/file/d/1N9TFuzMtaS7PdpriMcaONNlWXQaWyH9j/view?usp=sharing</w:t>
              </w:r>
            </w:hyperlink>
          </w:p>
        </w:tc>
      </w:tr>
    </w:tbl>
    <w:p w14:paraId="40B3A802" w14:textId="77777777" w:rsidR="00000000" w:rsidRDefault="00000000">
      <w:pPr>
        <w:rPr>
          <w:rFonts w:eastAsia="Times New Roman"/>
          <w:sz w:val="20"/>
          <w:szCs w:val="20"/>
        </w:rPr>
      </w:pPr>
    </w:p>
    <w:p w14:paraId="47412640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2A0A3FD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530B4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[BUGGY-10] W pierwszym formularzu tworzenia konta administratora brakuje wymaganych pól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17/mar/25  Zaktualizowano: 20/mar/25 </w:t>
            </w:r>
          </w:p>
        </w:tc>
      </w:tr>
      <w:tr w:rsidR="00000000" w14:paraId="461D8A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0A5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A48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6C74C2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C13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BC3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757E8F4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860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DD9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124277B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C11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9F3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1F4ADB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87A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2C9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15E4B5D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38E3B7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00A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1BA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04B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CE1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Medium </w:t>
            </w:r>
          </w:p>
        </w:tc>
      </w:tr>
      <w:tr w:rsidR="00000000" w14:paraId="122BBA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986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ED2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225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A28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5C953A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C86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0C0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9AA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2EC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1D7D56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A13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E07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Formularz </w:t>
            </w:r>
          </w:p>
        </w:tc>
      </w:tr>
      <w:tr w:rsidR="00000000" w14:paraId="2B9F24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D4E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640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9798B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D7F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079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67B6FB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137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3E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1048A4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545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E5968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</w:tc>
      </w:tr>
    </w:tbl>
    <w:p w14:paraId="4DD2114D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4ECD5E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E9F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AF3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0|i0001b: </w:t>
            </w:r>
          </w:p>
        </w:tc>
      </w:tr>
      <w:tr w:rsidR="00000000" w14:paraId="2EE7FA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FD8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908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</w:tbl>
    <w:p w14:paraId="14841BF7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0A0AA26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B31884E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46ED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55060850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579226C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79C14C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Podczas tworzenia nowego konta administratora po pierwszym uruchomieniu aplikacji brak jest możliwości wprowadzenia wymaganych pól takich jak</w:t>
            </w:r>
          </w:p>
          <w:p w14:paraId="50F97173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First name</w:t>
            </w:r>
          </w:p>
          <w:p w14:paraId="0C8237C0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Last name</w:t>
            </w:r>
          </w:p>
          <w:p w14:paraId="7AA17499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Phone number</w:t>
            </w:r>
          </w:p>
          <w:p w14:paraId="1F030619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Email</w:t>
            </w:r>
          </w:p>
          <w:p w14:paraId="520DB1F1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7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https://drive.google.com/file/d/1nfQAlISbUuRKBy1HJ4GnEBFa6yXLOwfw/view?usp=sharing</w:t>
              </w:r>
            </w:hyperlink>
          </w:p>
          <w:p w14:paraId="7270419D" w14:textId="77777777" w:rsidR="00000000" w:rsidRDefault="0000000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E6C583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5107A99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3F9EC" w14:textId="77777777" w:rsidR="00000000" w:rsidRDefault="00000000">
            <w:pPr>
              <w:pStyle w:val="Nagwek3"/>
              <w:rPr>
                <w:rFonts w:eastAsia="Times New Roman"/>
                <w:sz w:val="20"/>
                <w:szCs w:val="20"/>
              </w:rPr>
            </w:pPr>
            <w:bookmarkStart w:id="6" w:name="Oczekiwaniezachowanie%3A"/>
            <w:bookmarkEnd w:id="6"/>
            <w:r>
              <w:rPr>
                <w:rFonts w:eastAsia="Times New Roman"/>
                <w:sz w:val="20"/>
                <w:szCs w:val="20"/>
              </w:rPr>
              <w:lastRenderedPageBreak/>
              <w:t xml:space="preserve">[BUGGY-9] Nie pojawia się komunikat walidacyjny przy polu "Confirm password " </w:t>
            </w: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 xml:space="preserve">Utworzono: 14/mar/25  Zaktualizowano: 20/mar/25 </w:t>
            </w:r>
          </w:p>
        </w:tc>
      </w:tr>
      <w:tr w:rsidR="00000000" w14:paraId="0762EA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15A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007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 ZROBIENIA</w:t>
            </w:r>
          </w:p>
        </w:tc>
      </w:tr>
      <w:tr w:rsidR="00000000" w14:paraId="62EB4C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5B0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238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MrBuggy7</w:t>
            </w:r>
          </w:p>
        </w:tc>
      </w:tr>
      <w:tr w:rsidR="00000000" w14:paraId="4D268D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56D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E40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092514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F42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6B8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  <w:tr w:rsidR="00000000" w14:paraId="396265A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199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4F7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Brak </w:t>
            </w:r>
          </w:p>
        </w:tc>
      </w:tr>
    </w:tbl>
    <w:p w14:paraId="0EE1D79D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 w14:paraId="4945B7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95A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Typ: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B8B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85C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Priorytet: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12D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Low </w:t>
            </w:r>
          </w:p>
        </w:tc>
      </w:tr>
      <w:tr w:rsidR="00000000" w14:paraId="723DC6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C9E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zgłaszająca: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25C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Kamil Szyszkowski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0E6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Osoba przypisana: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1E9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przypisano </w:t>
            </w:r>
          </w:p>
        </w:tc>
      </w:tr>
      <w:tr w:rsidR="00000000" w14:paraId="76BE7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50C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Rozwiązanie: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074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4C8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Głosy: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A76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</w:p>
        </w:tc>
      </w:tr>
      <w:tr w:rsidR="00000000" w14:paraId="25EA8D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CE7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Etykiety: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CAC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Formularz </w:t>
            </w:r>
          </w:p>
        </w:tc>
      </w:tr>
      <w:tr w:rsidR="00000000" w14:paraId="0EA7EA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0AF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Pozostałe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BC6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781A78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018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31C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28E663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C51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D1F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Nie określono </w:t>
            </w:r>
          </w:p>
        </w:tc>
      </w:tr>
      <w:tr w:rsidR="00000000" w14:paraId="5044EC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EC1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Środowisko: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8AD08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Testowe (Development)</w:t>
            </w:r>
          </w:p>
          <w:p w14:paraId="5033049D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Wersja 0.0.1</w:t>
            </w:r>
          </w:p>
        </w:tc>
      </w:tr>
    </w:tbl>
    <w:p w14:paraId="7F3C5DCA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 w14:paraId="289898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703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C54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0|i00013: </w:t>
            </w:r>
          </w:p>
        </w:tc>
      </w:tr>
      <w:tr w:rsidR="00000000" w14:paraId="05CF3E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6E7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D43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Sprint 1</w:t>
            </w:r>
          </w:p>
        </w:tc>
      </w:tr>
      <w:tr w:rsidR="00000000" w14:paraId="65006D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40A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Zrealizowane 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ADD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30.03.2025 </w:t>
            </w:r>
          </w:p>
        </w:tc>
      </w:tr>
    </w:tbl>
    <w:p w14:paraId="5C65FAB3" w14:textId="77777777" w:rsidR="00000000" w:rsidRDefault="00000000">
      <w:pPr>
        <w:rPr>
          <w:rFonts w:eastAsia="Times New Roman"/>
          <w:sz w:val="20"/>
          <w:szCs w:val="20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9"/>
        <w:gridCol w:w="8523"/>
      </w:tblGrid>
      <w:tr w:rsidR="00000000" w14:paraId="31FDAFC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4F7BB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Opis</w:t>
            </w: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4A21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6C4CFD6B" w14:textId="77777777" w:rsidR="00000000" w:rsidRDefault="00000000">
      <w:pPr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55AE294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2DE71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Przy pierwszym uruchomieniu aplikacji pojawił się formularz z dostępnymi polami : </w:t>
            </w:r>
          </w:p>
          <w:p w14:paraId="633C7688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Username / Password / Confirm password</w:t>
            </w:r>
          </w:p>
          <w:p w14:paraId="219C2550" w14:textId="77777777" w:rsidR="00000000" w:rsidRDefault="00000000">
            <w:pPr>
              <w:spacing w:before="100" w:beforeAutospacing="1" w:after="100" w:afterAutospacing="1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gdzie pole “ </w:t>
            </w:r>
            <w:r>
              <w:rPr>
                <w:b/>
                <w:bCs/>
                <w:sz w:val="20"/>
                <w:szCs w:val="20"/>
              </w:rPr>
              <w:t>Confirm password</w:t>
            </w:r>
            <w:r>
              <w:rPr>
                <w:sz w:val="20"/>
                <w:szCs w:val="20"/>
              </w:rPr>
              <w:t>” nie pojawiał się komunikat walidacyjny, mimo ze pole jest wymagane.</w:t>
            </w:r>
          </w:p>
          <w:p w14:paraId="7E5022BC" w14:textId="77777777" w:rsidR="00000000" w:rsidRDefault="00000000">
            <w:pPr>
              <w:pStyle w:val="Nagwek2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kroków do reprodukcji:</w:t>
            </w:r>
          </w:p>
          <w:p w14:paraId="63517ABC" w14:textId="77777777" w:rsidR="00000000" w:rsidRDefault="00000000">
            <w:pPr>
              <w:pStyle w:val="Nagwek2"/>
              <w:numPr>
                <w:ilvl w:val="0"/>
                <w:numId w:val="18"/>
              </w:numPr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>
              <w:rPr>
                <w:rFonts w:eastAsia="Times New Roman"/>
                <w:b w:val="0"/>
                <w:bCs w:val="0"/>
                <w:sz w:val="20"/>
                <w:szCs w:val="20"/>
              </w:rPr>
              <w:t>Otwieramy aplikacji mr buggy7</w:t>
            </w:r>
          </w:p>
          <w:p w14:paraId="47DE62A0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Klikamy przycisk “save”</w:t>
            </w:r>
          </w:p>
          <w:p w14:paraId="397A7648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Rzeczywisty rezultat:</w:t>
            </w:r>
          </w:p>
          <w:p w14:paraId="2A18800C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 polu “confirm password” nie pojawił się komunikat walidacyjny “This field is required.”</w:t>
            </w:r>
          </w:p>
          <w:p w14:paraId="08F528AD" w14:textId="77777777" w:rsidR="00000000" w:rsidRDefault="00000000">
            <w:pPr>
              <w:pStyle w:val="Nagwek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Oczekiwany rezultat:</w:t>
            </w:r>
          </w:p>
          <w:p w14:paraId="40261FEF" w14:textId="77777777" w:rsidR="00000000" w:rsidRDefault="00000000">
            <w:pPr>
              <w:pStyle w:val="Normalny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 polu “Confirm password” pojawia się oczekiwany komunikat walidacyjny w przypadku gdy użytkownik nie uzupełni pola o treści “This field is required.”</w:t>
            </w:r>
          </w:p>
          <w:p w14:paraId="11A3D850" w14:textId="77777777" w:rsidR="00000000" w:rsidRDefault="00000000">
            <w:pPr>
              <w:pStyle w:val="NormalnyWeb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Załącznik:</w:t>
            </w:r>
            <w:r>
              <w:t xml:space="preserve"> </w:t>
            </w:r>
            <w:hyperlink r:id="rId18" w:history="1">
              <w:r>
                <w:rPr>
                  <w:rStyle w:val="Hipercze"/>
                  <w:rFonts w:eastAsia="Times New Roman"/>
                  <w:sz w:val="20"/>
                  <w:szCs w:val="20"/>
                </w:rPr>
                <w:t>https://drive.google.com/file/d/1zGC4QvkaVzdrDs4JcONwCwWjdlpCX6W1/view?usp=sharing</w:t>
              </w:r>
            </w:hyperlink>
          </w:p>
        </w:tc>
      </w:tr>
    </w:tbl>
    <w:p w14:paraId="1572C684" w14:textId="77777777" w:rsidR="00000000" w:rsidRDefault="00000000">
      <w:pPr>
        <w:rPr>
          <w:rFonts w:eastAsia="Times New Roman"/>
          <w:sz w:val="20"/>
          <w:szCs w:val="20"/>
        </w:rPr>
      </w:pPr>
    </w:p>
    <w:p w14:paraId="6F366621" w14:textId="77777777" w:rsidR="00000000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br/>
      </w:r>
    </w:p>
    <w:p w14:paraId="14F8F853" w14:textId="77777777" w:rsidR="00F94F0F" w:rsidRDefault="0000000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page"/>
      </w:r>
      <w:bookmarkStart w:id="7" w:name="Problemglobalny%3A"/>
      <w:bookmarkStart w:id="8" w:name=""/>
      <w:bookmarkStart w:id="9" w:name="Listakrok%C3%B3wdoreprodukcji%3A"/>
      <w:bookmarkStart w:id="10" w:name="Rzeczywistyrezultat%3A"/>
      <w:bookmarkStart w:id="11" w:name="Oczekiwanyrezultat%3A"/>
      <w:bookmarkEnd w:id="7"/>
      <w:bookmarkEnd w:id="8"/>
      <w:bookmarkEnd w:id="9"/>
      <w:bookmarkEnd w:id="10"/>
      <w:bookmarkEnd w:id="11"/>
    </w:p>
    <w:sectPr w:rsidR="00F9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5C75C" w14:textId="77777777" w:rsidR="00F94F0F" w:rsidRDefault="00F94F0F">
      <w:r>
        <w:separator/>
      </w:r>
    </w:p>
  </w:endnote>
  <w:endnote w:type="continuationSeparator" w:id="0">
    <w:p w14:paraId="172C7971" w14:textId="77777777" w:rsidR="00F94F0F" w:rsidRDefault="00F9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E7F50" w14:textId="77777777" w:rsidR="00F94F0F" w:rsidRDefault="00F94F0F">
      <w:r>
        <w:separator/>
      </w:r>
    </w:p>
  </w:footnote>
  <w:footnote w:type="continuationSeparator" w:id="0">
    <w:p w14:paraId="3F9098F3" w14:textId="77777777" w:rsidR="00F94F0F" w:rsidRDefault="00F9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DC1"/>
    <w:multiLevelType w:val="multilevel"/>
    <w:tmpl w:val="BA9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6E54"/>
    <w:multiLevelType w:val="multilevel"/>
    <w:tmpl w:val="9CA2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C3DDA"/>
    <w:multiLevelType w:val="multilevel"/>
    <w:tmpl w:val="205E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56C30"/>
    <w:multiLevelType w:val="multilevel"/>
    <w:tmpl w:val="9246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93AD1"/>
    <w:multiLevelType w:val="multilevel"/>
    <w:tmpl w:val="50E6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06769"/>
    <w:multiLevelType w:val="multilevel"/>
    <w:tmpl w:val="D04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52821"/>
    <w:multiLevelType w:val="multilevel"/>
    <w:tmpl w:val="4F64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40429"/>
    <w:multiLevelType w:val="multilevel"/>
    <w:tmpl w:val="780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D3101"/>
    <w:multiLevelType w:val="multilevel"/>
    <w:tmpl w:val="3C5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D5D09"/>
    <w:multiLevelType w:val="multilevel"/>
    <w:tmpl w:val="BDBE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76D8"/>
    <w:multiLevelType w:val="multilevel"/>
    <w:tmpl w:val="170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F6132"/>
    <w:multiLevelType w:val="multilevel"/>
    <w:tmpl w:val="1F70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02650"/>
    <w:multiLevelType w:val="multilevel"/>
    <w:tmpl w:val="FBAA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037DC"/>
    <w:multiLevelType w:val="multilevel"/>
    <w:tmpl w:val="7B9C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D4448"/>
    <w:multiLevelType w:val="multilevel"/>
    <w:tmpl w:val="9818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159BD"/>
    <w:multiLevelType w:val="multilevel"/>
    <w:tmpl w:val="D81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07BEC"/>
    <w:multiLevelType w:val="multilevel"/>
    <w:tmpl w:val="D4B4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702A9"/>
    <w:multiLevelType w:val="multilevel"/>
    <w:tmpl w:val="940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940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02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36149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93248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3056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9873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37000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6434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21962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00792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0420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63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98096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022074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472203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09935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0337580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70872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8D"/>
    <w:rsid w:val="00204EAB"/>
    <w:rsid w:val="00534F8D"/>
    <w:rsid w:val="00F9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7AE2E3"/>
  <w15:chartTrackingRefBased/>
  <w15:docId w15:val="{3DD97987-B6F3-4AEE-BFE5-52C7B743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locked/>
    <w:rPr>
      <w:rFonts w:asciiTheme="minorHAnsi" w:eastAsiaTheme="majorEastAsia" w:hAnsiTheme="minorHAnsi" w:cstheme="majorBidi" w:hint="default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ny"/>
    <w:uiPriority w:val="99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paragraph" w:styleId="Nagwek">
    <w:name w:val="header"/>
    <w:basedOn w:val="Normalny"/>
    <w:link w:val="NagwekZnak"/>
    <w:uiPriority w:val="99"/>
    <w:semiHidden/>
    <w:unhideWhenUsed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Stopka">
    <w:name w:val="footer"/>
    <w:basedOn w:val="Normalny"/>
    <w:link w:val="StopkaZnak"/>
    <w:uiPriority w:val="99"/>
    <w:semiHidden/>
    <w:unhideWhenUsed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customStyle="1" w:styleId="tableborder">
    <w:name w:val="tableborder"/>
    <w:basedOn w:val="Normalny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Normalny"/>
    <w:uiPriority w:val="99"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D-ZyHXWGRpnlZB1e_9Xz0DpbcmzYyuo/view?usp=sharing" TargetMode="External"/><Relationship Id="rId13" Type="http://schemas.openxmlformats.org/officeDocument/2006/relationships/hyperlink" Target="https://drive.google.com/file/d/1srdinhVljyG4Uj0F-2fn9C1N5X_JcHI5/view?usp=sharing" TargetMode="External"/><Relationship Id="rId18" Type="http://schemas.openxmlformats.org/officeDocument/2006/relationships/hyperlink" Target="https://drive.google.com/file/d/1zGC4QvkaVzdrDs4JcONwCwWjdlpCX6W1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mEgQgG0KUYv5SIc7bd2Nk5aQT8YWUcx/view?usp=sharing" TargetMode="External"/><Relationship Id="rId17" Type="http://schemas.openxmlformats.org/officeDocument/2006/relationships/hyperlink" Target="https://drive.google.com/file/d/1nfQAlISbUuRKBy1HJ4GnEBFa6yXLOwfw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N9TFuzMtaS7PdpriMcaONNlWXQaWyH9j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EqIjAX1kYYg-WIFh1ZEpJD24zmSekjv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N9TFuzMtaS7PdpriMcaONNlWXQaWyH9j/view?usp=sharing" TargetMode="External"/><Relationship Id="rId10" Type="http://schemas.openxmlformats.org/officeDocument/2006/relationships/hyperlink" Target="https://drive.google.com/file/d/1xrG_vCO8LREyExsowXa1Gh68MGB8KcuQ/view?usp=sharing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gle.com" TargetMode="External"/><Relationship Id="rId14" Type="http://schemas.openxmlformats.org/officeDocument/2006/relationships/hyperlink" Target="https://drive.google.com/file/d/1hs-iFs1WWiBUmzf49g6v8Jd6PcxREAZE/view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BBC2-1CA6-4579-988A-76713BB0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2044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Kamil Szyszkowski</dc:creator>
  <cp:keywords/>
  <dc:description/>
  <cp:lastModifiedBy>Kamil Szyszkowski</cp:lastModifiedBy>
  <cp:revision>2</cp:revision>
  <dcterms:created xsi:type="dcterms:W3CDTF">2025-03-20T12:08:00Z</dcterms:created>
  <dcterms:modified xsi:type="dcterms:W3CDTF">2025-03-20T12:08:00Z</dcterms:modified>
</cp:coreProperties>
</file>